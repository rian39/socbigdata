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B4498" w14:textId="77777777" w:rsidR="000864A4" w:rsidRDefault="005E1D0A" w:rsidP="005E1D0A">
      <w:pPr>
        <w:pStyle w:val="Heading1"/>
      </w:pPr>
      <w:r>
        <w:t>Socialising Big Data article strategy</w:t>
      </w:r>
    </w:p>
    <w:p w14:paraId="3A535715" w14:textId="77777777" w:rsidR="005E1D0A" w:rsidRPr="000864A4" w:rsidRDefault="005E1D0A" w:rsidP="000864A4">
      <w:r>
        <w:t>28 Oct 2015</w:t>
      </w:r>
    </w:p>
    <w:p w14:paraId="2A408EA2" w14:textId="77777777" w:rsidR="005E1D0A" w:rsidRDefault="005E1D0A" w:rsidP="000864A4"/>
    <w:p w14:paraId="09AC93B4" w14:textId="77777777" w:rsidR="000864A4" w:rsidRDefault="000864A4" w:rsidP="005E1D0A">
      <w:pPr>
        <w:pStyle w:val="ListParagraph"/>
        <w:numPr>
          <w:ilvl w:val="0"/>
          <w:numId w:val="2"/>
        </w:numPr>
      </w:pPr>
      <w:r w:rsidRPr="000864A4">
        <w:t>Start with the social framework’s (SF) two main themes - social intellige</w:t>
      </w:r>
      <w:r w:rsidR="005E1D0A">
        <w:t xml:space="preserve">nce and ethic of care </w:t>
      </w:r>
      <w:r w:rsidRPr="000864A4">
        <w:t xml:space="preserve">- and exemplify and specify what these mean for the three domains by drawing on the immense data we have in the supplementary index to the working paper.  We all agreed that we have not yet fully drawn on that </w:t>
      </w:r>
      <w:r w:rsidR="005E1D0A">
        <w:t>data</w:t>
      </w:r>
      <w:r w:rsidRPr="000864A4">
        <w:t xml:space="preserve"> and that the two main themes are good organising and analytic concepts.</w:t>
      </w:r>
      <w:r w:rsidR="005E1D0A">
        <w:t xml:space="preserve"> They will indeed help us organise our review of that data.</w:t>
      </w:r>
    </w:p>
    <w:p w14:paraId="3CAB125E" w14:textId="77777777" w:rsidR="005E1D0A" w:rsidRDefault="005E1D0A" w:rsidP="005E1D0A">
      <w:pPr>
        <w:pStyle w:val="ListParagraph"/>
        <w:ind w:left="360"/>
      </w:pPr>
    </w:p>
    <w:p w14:paraId="09EC7FE9" w14:textId="77777777" w:rsidR="005E1D0A" w:rsidRPr="000864A4" w:rsidRDefault="005E1D0A" w:rsidP="005E1D0A">
      <w:pPr>
        <w:pStyle w:val="ListParagraph"/>
        <w:ind w:left="360"/>
      </w:pPr>
      <w:bookmarkStart w:id="0" w:name="_GoBack"/>
      <w:bookmarkEnd w:id="0"/>
    </w:p>
    <w:p w14:paraId="50F3C65D" w14:textId="77777777" w:rsidR="005E1D0A" w:rsidRDefault="000864A4" w:rsidP="000864A4">
      <w:pPr>
        <w:pStyle w:val="ListParagraph"/>
        <w:numPr>
          <w:ilvl w:val="0"/>
          <w:numId w:val="2"/>
        </w:numPr>
      </w:pPr>
      <w:r w:rsidRPr="000864A4">
        <w:t>By doing this we would be not just describing what is going on in the three domains but showing how the SF came out of the collaborator</w:t>
      </w:r>
      <w:r w:rsidR="005E1D0A">
        <w:t>ie</w:t>
      </w:r>
      <w:r w:rsidRPr="000864A4">
        <w:t xml:space="preserve">s, the different implications </w:t>
      </w:r>
      <w:r w:rsidR="005E1D0A">
        <w:t xml:space="preserve">for each for each domain (e.g., ethics) </w:t>
      </w:r>
      <w:r w:rsidRPr="000864A4">
        <w:t xml:space="preserve">and </w:t>
      </w:r>
      <w:r w:rsidR="005E1D0A">
        <w:t>how this work might stimulate futu</w:t>
      </w:r>
      <w:r w:rsidRPr="000864A4">
        <w:t>r</w:t>
      </w:r>
      <w:r w:rsidR="005E1D0A">
        <w:t>e</w:t>
      </w:r>
      <w:r w:rsidRPr="000864A4">
        <w:t xml:space="preserve"> work.</w:t>
      </w:r>
      <w:r w:rsidR="005E1D0A">
        <w:t xml:space="preserve"> </w:t>
      </w:r>
    </w:p>
    <w:p w14:paraId="330DCAE2" w14:textId="77777777" w:rsidR="005E1D0A" w:rsidRDefault="005E1D0A" w:rsidP="005E1D0A"/>
    <w:p w14:paraId="332D0590" w14:textId="77777777" w:rsidR="005E1D0A" w:rsidRDefault="005E1D0A" w:rsidP="005E1D0A">
      <w:pPr>
        <w:pStyle w:val="ListParagraph"/>
        <w:numPr>
          <w:ilvl w:val="0"/>
          <w:numId w:val="2"/>
        </w:numPr>
      </w:pPr>
      <w:r>
        <w:t xml:space="preserve">The paper would start with an introduction discussing our collaboratories, the domains and how we got to the SF.  The structure of the rest of the paper would be discussed at a next meeting and based on first draft analyses for each domain in relation to social intelligence and ethic of care. Target of about 2000-2500 words. This work would be led by Adrian, Penny, Evelyn. Based on this work we could for example decide to write up each domain in a separate part or integrate them according to </w:t>
      </w:r>
      <w:r>
        <w:t>social intelligence and ethic of care</w:t>
      </w:r>
      <w:r>
        <w:t>. Or possibly something else!</w:t>
      </w:r>
    </w:p>
    <w:p w14:paraId="613B2766" w14:textId="77777777" w:rsidR="005E1D0A" w:rsidRDefault="005E1D0A" w:rsidP="005E1D0A"/>
    <w:p w14:paraId="356355D6" w14:textId="77777777" w:rsidR="000864A4" w:rsidRPr="000864A4" w:rsidRDefault="000864A4" w:rsidP="005E1D0A">
      <w:pPr>
        <w:pStyle w:val="ListParagraph"/>
        <w:numPr>
          <w:ilvl w:val="0"/>
          <w:numId w:val="2"/>
        </w:numPr>
      </w:pPr>
      <w:r w:rsidRPr="000864A4">
        <w:t>In doing so we keep the following in mind:</w:t>
      </w:r>
    </w:p>
    <w:p w14:paraId="3EE0CE28" w14:textId="77777777" w:rsidR="000864A4" w:rsidRDefault="005E1D0A" w:rsidP="005E1D0A">
      <w:pPr>
        <w:pStyle w:val="ListParagraph"/>
        <w:numPr>
          <w:ilvl w:val="1"/>
          <w:numId w:val="1"/>
        </w:numPr>
      </w:pPr>
      <w:r>
        <w:t>The possibility of extending this into a short 30,000-40,000 word monograph for the CRESC Routledge series</w:t>
      </w:r>
    </w:p>
    <w:p w14:paraId="51519F16" w14:textId="77777777" w:rsidR="005E1D0A" w:rsidRPr="000864A4" w:rsidRDefault="005E1D0A" w:rsidP="005E1D0A">
      <w:pPr>
        <w:pStyle w:val="ListParagraph"/>
        <w:numPr>
          <w:ilvl w:val="1"/>
          <w:numId w:val="1"/>
        </w:numPr>
      </w:pPr>
      <w:r>
        <w:t>The journal to which the article would be submitted.</w:t>
      </w:r>
    </w:p>
    <w:p w14:paraId="4350DE91" w14:textId="77777777" w:rsidR="006D030B" w:rsidRPr="000864A4" w:rsidRDefault="000864A4" w:rsidP="000864A4">
      <w:r w:rsidRPr="000864A4">
        <w:t> </w:t>
      </w:r>
    </w:p>
    <w:sectPr w:rsidR="006D030B" w:rsidRPr="000864A4" w:rsidSect="000D4F9C">
      <w:footerReference w:type="even" r:id="rId8"/>
      <w:footerReference w:type="default" r:id="rId9"/>
      <w:pgSz w:w="11900" w:h="16840"/>
      <w:pgMar w:top="1440" w:right="1797"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C202A" w14:textId="77777777" w:rsidR="000864A4" w:rsidRDefault="000864A4" w:rsidP="000D4F9C">
      <w:pPr>
        <w:spacing w:after="0"/>
      </w:pPr>
      <w:r>
        <w:separator/>
      </w:r>
    </w:p>
  </w:endnote>
  <w:endnote w:type="continuationSeparator" w:id="0">
    <w:p w14:paraId="10164B33" w14:textId="77777777" w:rsidR="000864A4" w:rsidRDefault="000864A4" w:rsidP="000D4F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0000000000000000000"/>
    <w:charset w:val="00"/>
    <w:family w:val="auto"/>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6BE4A" w14:textId="77777777" w:rsidR="000D4F9C" w:rsidRDefault="000D4F9C" w:rsidP="00A20A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9EDD2B" w14:textId="77777777" w:rsidR="000D4F9C" w:rsidRDefault="000D4F9C" w:rsidP="000D4F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6D7E1" w14:textId="77777777" w:rsidR="000D4F9C" w:rsidRDefault="000D4F9C" w:rsidP="00A20A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D0A">
      <w:rPr>
        <w:rStyle w:val="PageNumber"/>
        <w:noProof/>
      </w:rPr>
      <w:t>1</w:t>
    </w:r>
    <w:r>
      <w:rPr>
        <w:rStyle w:val="PageNumber"/>
      </w:rPr>
      <w:fldChar w:fldCharType="end"/>
    </w:r>
  </w:p>
  <w:p w14:paraId="7E948C48" w14:textId="77777777" w:rsidR="000D4F9C" w:rsidRDefault="000D4F9C" w:rsidP="000D4F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736C6" w14:textId="77777777" w:rsidR="000864A4" w:rsidRDefault="000864A4" w:rsidP="000D4F9C">
      <w:pPr>
        <w:spacing w:after="0"/>
      </w:pPr>
      <w:r>
        <w:separator/>
      </w:r>
    </w:p>
  </w:footnote>
  <w:footnote w:type="continuationSeparator" w:id="0">
    <w:p w14:paraId="7C6043FA" w14:textId="77777777" w:rsidR="000864A4" w:rsidRDefault="000864A4" w:rsidP="000D4F9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F254B"/>
    <w:multiLevelType w:val="hybridMultilevel"/>
    <w:tmpl w:val="F7E471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69130A"/>
    <w:multiLevelType w:val="hybridMultilevel"/>
    <w:tmpl w:val="0BC62A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A4"/>
    <w:rsid w:val="000864A4"/>
    <w:rsid w:val="000D4F9C"/>
    <w:rsid w:val="0049016B"/>
    <w:rsid w:val="005335BF"/>
    <w:rsid w:val="005E1D0A"/>
    <w:rsid w:val="006D030B"/>
    <w:rsid w:val="00811399"/>
    <w:rsid w:val="00913C11"/>
    <w:rsid w:val="00A20A45"/>
    <w:rsid w:val="00A273F3"/>
    <w:rsid w:val="00A87BD8"/>
    <w:rsid w:val="00C64E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7C44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C11"/>
    <w:pPr>
      <w:spacing w:after="120"/>
    </w:pPr>
    <w:rPr>
      <w:rFonts w:ascii="Arial" w:hAnsi="Arial"/>
      <w:sz w:val="24"/>
      <w:szCs w:val="24"/>
    </w:rPr>
  </w:style>
  <w:style w:type="paragraph" w:styleId="Heading1">
    <w:name w:val="heading 1"/>
    <w:basedOn w:val="Normal"/>
    <w:next w:val="Normal"/>
    <w:link w:val="Heading1Char"/>
    <w:uiPriority w:val="9"/>
    <w:qFormat/>
    <w:rsid w:val="00913C11"/>
    <w:pPr>
      <w:keepNext/>
      <w:keepLines/>
      <w:spacing w:before="120" w:after="240"/>
      <w:outlineLvl w:val="0"/>
    </w:pPr>
    <w:rPr>
      <w:rFonts w:ascii="Helvetica" w:eastAsia="ＭＳ ゴシック" w:hAnsi="Helvetica"/>
      <w:b/>
      <w:bCs/>
      <w:sz w:val="28"/>
      <w:szCs w:val="32"/>
    </w:rPr>
  </w:style>
  <w:style w:type="paragraph" w:styleId="Heading2">
    <w:name w:val="heading 2"/>
    <w:basedOn w:val="Normal"/>
    <w:next w:val="Normal"/>
    <w:link w:val="Heading2Char"/>
    <w:uiPriority w:val="9"/>
    <w:unhideWhenUsed/>
    <w:qFormat/>
    <w:rsid w:val="00913C11"/>
    <w:pPr>
      <w:keepNext/>
      <w:keepLines/>
      <w:spacing w:before="200" w:after="0"/>
      <w:outlineLvl w:val="1"/>
    </w:pPr>
    <w:rPr>
      <w:rFonts w:ascii="Helvetica" w:eastAsia="ＭＳ ゴシック" w:hAnsi="Helvetica"/>
      <w:bCs/>
      <w:i/>
      <w:sz w:val="26"/>
      <w:szCs w:val="26"/>
    </w:rPr>
  </w:style>
  <w:style w:type="paragraph" w:styleId="Heading3">
    <w:name w:val="heading 3"/>
    <w:basedOn w:val="Normal"/>
    <w:next w:val="Normal"/>
    <w:link w:val="Heading3Char"/>
    <w:uiPriority w:val="9"/>
    <w:unhideWhenUsed/>
    <w:qFormat/>
    <w:rsid w:val="00913C11"/>
    <w:pPr>
      <w:keepNext/>
      <w:keepLines/>
      <w:spacing w:before="200" w:after="0"/>
      <w:outlineLvl w:val="2"/>
    </w:pPr>
    <w:rPr>
      <w:rFonts w:ascii="Helvetica" w:eastAsia="ＭＳ ゴシック" w:hAnsi="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D4F9C"/>
    <w:pPr>
      <w:tabs>
        <w:tab w:val="center" w:pos="4320"/>
        <w:tab w:val="right" w:pos="8640"/>
      </w:tabs>
      <w:spacing w:after="0"/>
    </w:pPr>
  </w:style>
  <w:style w:type="character" w:customStyle="1" w:styleId="Heading1Char">
    <w:name w:val="Heading 1 Char"/>
    <w:link w:val="Heading1"/>
    <w:uiPriority w:val="9"/>
    <w:rsid w:val="00913C11"/>
    <w:rPr>
      <w:rFonts w:ascii="Helvetica" w:eastAsia="ＭＳ ゴシック" w:hAnsi="Helvetica"/>
      <w:b/>
      <w:bCs/>
      <w:sz w:val="28"/>
      <w:szCs w:val="32"/>
    </w:rPr>
  </w:style>
  <w:style w:type="character" w:customStyle="1" w:styleId="Heading2Char">
    <w:name w:val="Heading 2 Char"/>
    <w:link w:val="Heading2"/>
    <w:uiPriority w:val="9"/>
    <w:rsid w:val="00913C11"/>
    <w:rPr>
      <w:rFonts w:ascii="Helvetica" w:eastAsia="ＭＳ ゴシック" w:hAnsi="Helvetica"/>
      <w:bCs/>
      <w:i/>
      <w:sz w:val="26"/>
      <w:szCs w:val="26"/>
    </w:rPr>
  </w:style>
  <w:style w:type="character" w:customStyle="1" w:styleId="Heading3Char">
    <w:name w:val="Heading 3 Char"/>
    <w:link w:val="Heading3"/>
    <w:uiPriority w:val="9"/>
    <w:rsid w:val="00913C11"/>
    <w:rPr>
      <w:rFonts w:ascii="Helvetica" w:eastAsia="ＭＳ ゴシック" w:hAnsi="Helvetica"/>
      <w:b/>
      <w:bCs/>
      <w:sz w:val="24"/>
      <w:szCs w:val="24"/>
    </w:rPr>
  </w:style>
  <w:style w:type="character" w:customStyle="1" w:styleId="FooterChar">
    <w:name w:val="Footer Char"/>
    <w:basedOn w:val="DefaultParagraphFont"/>
    <w:link w:val="Footer"/>
    <w:uiPriority w:val="99"/>
    <w:rsid w:val="000D4F9C"/>
  </w:style>
  <w:style w:type="character" w:styleId="PageNumber">
    <w:name w:val="page number"/>
    <w:uiPriority w:val="99"/>
    <w:semiHidden/>
    <w:unhideWhenUsed/>
    <w:rsid w:val="000D4F9C"/>
  </w:style>
  <w:style w:type="paragraph" w:styleId="ListParagraph">
    <w:name w:val="List Paragraph"/>
    <w:basedOn w:val="Normal"/>
    <w:uiPriority w:val="34"/>
    <w:qFormat/>
    <w:rsid w:val="005E1D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C11"/>
    <w:pPr>
      <w:spacing w:after="120"/>
    </w:pPr>
    <w:rPr>
      <w:rFonts w:ascii="Arial" w:hAnsi="Arial"/>
      <w:sz w:val="24"/>
      <w:szCs w:val="24"/>
    </w:rPr>
  </w:style>
  <w:style w:type="paragraph" w:styleId="Heading1">
    <w:name w:val="heading 1"/>
    <w:basedOn w:val="Normal"/>
    <w:next w:val="Normal"/>
    <w:link w:val="Heading1Char"/>
    <w:uiPriority w:val="9"/>
    <w:qFormat/>
    <w:rsid w:val="00913C11"/>
    <w:pPr>
      <w:keepNext/>
      <w:keepLines/>
      <w:spacing w:before="120" w:after="240"/>
      <w:outlineLvl w:val="0"/>
    </w:pPr>
    <w:rPr>
      <w:rFonts w:ascii="Helvetica" w:eastAsia="ＭＳ ゴシック" w:hAnsi="Helvetica"/>
      <w:b/>
      <w:bCs/>
      <w:sz w:val="28"/>
      <w:szCs w:val="32"/>
    </w:rPr>
  </w:style>
  <w:style w:type="paragraph" w:styleId="Heading2">
    <w:name w:val="heading 2"/>
    <w:basedOn w:val="Normal"/>
    <w:next w:val="Normal"/>
    <w:link w:val="Heading2Char"/>
    <w:uiPriority w:val="9"/>
    <w:unhideWhenUsed/>
    <w:qFormat/>
    <w:rsid w:val="00913C11"/>
    <w:pPr>
      <w:keepNext/>
      <w:keepLines/>
      <w:spacing w:before="200" w:after="0"/>
      <w:outlineLvl w:val="1"/>
    </w:pPr>
    <w:rPr>
      <w:rFonts w:ascii="Helvetica" w:eastAsia="ＭＳ ゴシック" w:hAnsi="Helvetica"/>
      <w:bCs/>
      <w:i/>
      <w:sz w:val="26"/>
      <w:szCs w:val="26"/>
    </w:rPr>
  </w:style>
  <w:style w:type="paragraph" w:styleId="Heading3">
    <w:name w:val="heading 3"/>
    <w:basedOn w:val="Normal"/>
    <w:next w:val="Normal"/>
    <w:link w:val="Heading3Char"/>
    <w:uiPriority w:val="9"/>
    <w:unhideWhenUsed/>
    <w:qFormat/>
    <w:rsid w:val="00913C11"/>
    <w:pPr>
      <w:keepNext/>
      <w:keepLines/>
      <w:spacing w:before="200" w:after="0"/>
      <w:outlineLvl w:val="2"/>
    </w:pPr>
    <w:rPr>
      <w:rFonts w:ascii="Helvetica" w:eastAsia="ＭＳ ゴシック" w:hAnsi="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D4F9C"/>
    <w:pPr>
      <w:tabs>
        <w:tab w:val="center" w:pos="4320"/>
        <w:tab w:val="right" w:pos="8640"/>
      </w:tabs>
      <w:spacing w:after="0"/>
    </w:pPr>
  </w:style>
  <w:style w:type="character" w:customStyle="1" w:styleId="Heading1Char">
    <w:name w:val="Heading 1 Char"/>
    <w:link w:val="Heading1"/>
    <w:uiPriority w:val="9"/>
    <w:rsid w:val="00913C11"/>
    <w:rPr>
      <w:rFonts w:ascii="Helvetica" w:eastAsia="ＭＳ ゴシック" w:hAnsi="Helvetica"/>
      <w:b/>
      <w:bCs/>
      <w:sz w:val="28"/>
      <w:szCs w:val="32"/>
    </w:rPr>
  </w:style>
  <w:style w:type="character" w:customStyle="1" w:styleId="Heading2Char">
    <w:name w:val="Heading 2 Char"/>
    <w:link w:val="Heading2"/>
    <w:uiPriority w:val="9"/>
    <w:rsid w:val="00913C11"/>
    <w:rPr>
      <w:rFonts w:ascii="Helvetica" w:eastAsia="ＭＳ ゴシック" w:hAnsi="Helvetica"/>
      <w:bCs/>
      <w:i/>
      <w:sz w:val="26"/>
      <w:szCs w:val="26"/>
    </w:rPr>
  </w:style>
  <w:style w:type="character" w:customStyle="1" w:styleId="Heading3Char">
    <w:name w:val="Heading 3 Char"/>
    <w:link w:val="Heading3"/>
    <w:uiPriority w:val="9"/>
    <w:rsid w:val="00913C11"/>
    <w:rPr>
      <w:rFonts w:ascii="Helvetica" w:eastAsia="ＭＳ ゴシック" w:hAnsi="Helvetica"/>
      <w:b/>
      <w:bCs/>
      <w:sz w:val="24"/>
      <w:szCs w:val="24"/>
    </w:rPr>
  </w:style>
  <w:style w:type="character" w:customStyle="1" w:styleId="FooterChar">
    <w:name w:val="Footer Char"/>
    <w:basedOn w:val="DefaultParagraphFont"/>
    <w:link w:val="Footer"/>
    <w:uiPriority w:val="99"/>
    <w:rsid w:val="000D4F9C"/>
  </w:style>
  <w:style w:type="character" w:styleId="PageNumber">
    <w:name w:val="page number"/>
    <w:uiPriority w:val="99"/>
    <w:semiHidden/>
    <w:unhideWhenUsed/>
    <w:rsid w:val="000D4F9C"/>
  </w:style>
  <w:style w:type="paragraph" w:styleId="ListParagraph">
    <w:name w:val="List Paragraph"/>
    <w:basedOn w:val="Normal"/>
    <w:uiPriority w:val="34"/>
    <w:qFormat/>
    <w:rsid w:val="005E1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sr:Library:Application%20Support:Microsoft:Office:User%20Templates:My%20Templates:Favourite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Favourite2.dot</Template>
  <TotalTime>10</TotalTime>
  <Pages>1</Pages>
  <Words>226</Words>
  <Characters>1294</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Open University</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Ruppert</dc:creator>
  <cp:keywords/>
  <dc:description/>
  <cp:lastModifiedBy>Evelyn Ruppert</cp:lastModifiedBy>
  <cp:revision>2</cp:revision>
  <dcterms:created xsi:type="dcterms:W3CDTF">2015-10-28T18:35:00Z</dcterms:created>
  <dcterms:modified xsi:type="dcterms:W3CDTF">2015-10-28T18:45:00Z</dcterms:modified>
</cp:coreProperties>
</file>